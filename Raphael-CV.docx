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CF11D8" w:rsidP="00CF11D8">
            <w:pPr>
              <w:tabs>
                <w:tab w:val="left" w:pos="990"/>
              </w:tabs>
            </w:pPr>
            <w:r>
              <w:t xml:space="preserve">   </w:t>
            </w:r>
            <w:r>
              <w:rPr>
                <w:noProof/>
                <w:lang w:eastAsia="en-US"/>
              </w:rPr>
              <w:drawing>
                <wp:inline distT="0" distB="0" distL="0" distR="0">
                  <wp:extent cx="1580775" cy="1742440"/>
                  <wp:effectExtent l="114300" t="76200" r="95885" b="9436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D-pics2.JPEG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457" cy="181263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232E9D" w:rsidRPr="00232E9D" w:rsidRDefault="00232E9D" w:rsidP="00232E9D">
            <w:pPr>
              <w:pStyle w:val="Title"/>
            </w:pPr>
            <w:r>
              <w:t>Haroche raphael</w:t>
            </w:r>
          </w:p>
          <w:p w:rsidR="001B2ABD" w:rsidRDefault="00232E9D" w:rsidP="00232E9D">
            <w:pPr>
              <w:pStyle w:val="Subtitle"/>
            </w:pPr>
            <w:r>
              <w:rPr>
                <w:spacing w:val="0"/>
                <w:w w:val="100"/>
              </w:rPr>
              <w:t>Front-End developer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BB3D7DF265E645BD90F0259EA8681030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336486" w:rsidRPr="008560DF" w:rsidRDefault="00336486" w:rsidP="00336486">
            <w:pPr>
              <w:pStyle w:val="root-block-node"/>
              <w:rPr>
                <w:rFonts w:asciiTheme="minorHAnsi" w:hAnsiTheme="minorHAnsi" w:cstheme="minorHAnsi"/>
                <w:sz w:val="18"/>
                <w:szCs w:val="18"/>
              </w:rPr>
            </w:pPr>
            <w:r w:rsidRPr="008560DF">
              <w:rPr>
                <w:rFonts w:asciiTheme="minorHAnsi" w:hAnsiTheme="minorHAnsi" w:cstheme="minorHAnsi"/>
                <w:sz w:val="18"/>
                <w:szCs w:val="18"/>
              </w:rPr>
              <w:t xml:space="preserve">I am a junior web developer, living in Vietnam </w:t>
            </w:r>
            <w:proofErr w:type="spellStart"/>
            <w:r w:rsidRPr="008560DF">
              <w:rPr>
                <w:rFonts w:asciiTheme="minorHAnsi" w:hAnsiTheme="minorHAnsi" w:cstheme="minorHAnsi"/>
                <w:sz w:val="18"/>
                <w:szCs w:val="18"/>
              </w:rPr>
              <w:t>Phu</w:t>
            </w:r>
            <w:proofErr w:type="spellEnd"/>
            <w:r w:rsidRPr="008560D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560DF">
              <w:rPr>
                <w:rFonts w:asciiTheme="minorHAnsi" w:hAnsiTheme="minorHAnsi" w:cstheme="minorHAnsi"/>
                <w:sz w:val="18"/>
                <w:szCs w:val="18"/>
              </w:rPr>
              <w:t>Quoc</w:t>
            </w:r>
            <w:proofErr w:type="spellEnd"/>
            <w:r w:rsidRPr="008560DF">
              <w:rPr>
                <w:rFonts w:asciiTheme="minorHAnsi" w:hAnsiTheme="minorHAnsi" w:cstheme="minorHAnsi"/>
                <w:sz w:val="18"/>
                <w:szCs w:val="18"/>
              </w:rPr>
              <w:t xml:space="preserve"> since 2009.</w:t>
            </w:r>
          </w:p>
          <w:p w:rsidR="00336486" w:rsidRPr="008560DF" w:rsidRDefault="00336486" w:rsidP="00336486">
            <w:pPr>
              <w:pStyle w:val="root-block-node"/>
              <w:rPr>
                <w:rFonts w:asciiTheme="minorHAnsi" w:hAnsiTheme="minorHAnsi" w:cstheme="minorHAnsi"/>
                <w:sz w:val="18"/>
                <w:szCs w:val="18"/>
              </w:rPr>
            </w:pPr>
            <w:r w:rsidRPr="008560DF">
              <w:rPr>
                <w:rFonts w:asciiTheme="minorHAnsi" w:hAnsiTheme="minorHAnsi" w:cstheme="minorHAnsi"/>
                <w:sz w:val="18"/>
                <w:szCs w:val="18"/>
              </w:rPr>
              <w:t xml:space="preserve">I started studying coding online (openclassroom.com) and with my mentor, </w:t>
            </w:r>
            <w:proofErr w:type="spellStart"/>
            <w:r w:rsidRPr="008560DF">
              <w:rPr>
                <w:rFonts w:asciiTheme="minorHAnsi" w:hAnsiTheme="minorHAnsi" w:cstheme="minorHAnsi"/>
                <w:sz w:val="18"/>
                <w:szCs w:val="18"/>
              </w:rPr>
              <w:t>Khoa</w:t>
            </w:r>
            <w:proofErr w:type="spellEnd"/>
            <w:r w:rsidRPr="008560DF">
              <w:rPr>
                <w:rFonts w:asciiTheme="minorHAnsi" w:hAnsiTheme="minorHAnsi" w:cstheme="minorHAnsi"/>
                <w:sz w:val="18"/>
                <w:szCs w:val="18"/>
              </w:rPr>
              <w:t xml:space="preserve"> Quach (owner of </w:t>
            </w:r>
            <w:proofErr w:type="spellStart"/>
            <w:r w:rsidRPr="008560DF">
              <w:rPr>
                <w:rFonts w:asciiTheme="minorHAnsi" w:hAnsiTheme="minorHAnsi" w:cstheme="minorHAnsi"/>
                <w:sz w:val="18"/>
                <w:szCs w:val="18"/>
              </w:rPr>
              <w:t>Nfitit</w:t>
            </w:r>
            <w:proofErr w:type="spellEnd"/>
            <w:r w:rsidRPr="008560DF">
              <w:rPr>
                <w:rFonts w:asciiTheme="minorHAnsi" w:hAnsiTheme="minorHAnsi" w:cstheme="minorHAnsi"/>
                <w:sz w:val="18"/>
                <w:szCs w:val="18"/>
              </w:rPr>
              <w:t xml:space="preserve"> company), during </w:t>
            </w:r>
            <w:proofErr w:type="spellStart"/>
            <w:r w:rsidRPr="008560DF">
              <w:rPr>
                <w:rFonts w:asciiTheme="minorHAnsi" w:hAnsiTheme="minorHAnsi" w:cstheme="minorHAnsi"/>
                <w:sz w:val="18"/>
                <w:szCs w:val="18"/>
              </w:rPr>
              <w:t>covid</w:t>
            </w:r>
            <w:proofErr w:type="spellEnd"/>
            <w:r w:rsidRPr="008560DF">
              <w:rPr>
                <w:rFonts w:asciiTheme="minorHAnsi" w:hAnsiTheme="minorHAnsi" w:cstheme="minorHAnsi"/>
                <w:sz w:val="18"/>
                <w:szCs w:val="18"/>
              </w:rPr>
              <w:t xml:space="preserve">. I am very motivated to make a career in this way because I like to resolve problems and love </w:t>
            </w:r>
            <w:proofErr w:type="spellStart"/>
            <w:r w:rsidRPr="008560DF">
              <w:rPr>
                <w:rFonts w:asciiTheme="minorHAnsi" w:hAnsiTheme="minorHAnsi" w:cstheme="minorHAnsi"/>
                <w:sz w:val="18"/>
                <w:szCs w:val="18"/>
              </w:rPr>
              <w:t>refle</w:t>
            </w:r>
            <w:bookmarkStart w:id="0" w:name="_GoBack"/>
            <w:bookmarkEnd w:id="0"/>
            <w:r w:rsidRPr="008560DF">
              <w:rPr>
                <w:rFonts w:asciiTheme="minorHAnsi" w:hAnsiTheme="minorHAnsi" w:cstheme="minorHAnsi"/>
                <w:sz w:val="18"/>
                <w:szCs w:val="18"/>
              </w:rPr>
              <w:t>xions</w:t>
            </w:r>
            <w:proofErr w:type="spellEnd"/>
            <w:r w:rsidRPr="008560D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:rsidR="00036450" w:rsidRPr="00336486" w:rsidRDefault="00336486" w:rsidP="00336486">
            <w:pPr>
              <w:pStyle w:val="root-block-node"/>
              <w:rPr>
                <w:rFonts w:asciiTheme="minorHAnsi" w:hAnsiTheme="minorHAnsi" w:cstheme="minorHAnsi"/>
                <w:sz w:val="18"/>
                <w:szCs w:val="18"/>
              </w:rPr>
            </w:pPr>
            <w:r w:rsidRPr="008560DF">
              <w:rPr>
                <w:rFonts w:asciiTheme="minorHAnsi" w:hAnsiTheme="minorHAnsi" w:cstheme="minorHAnsi"/>
                <w:sz w:val="18"/>
                <w:szCs w:val="18"/>
              </w:rPr>
              <w:t>I am ready to study more and get more experience to continue my dream of being a full-stack developer. </w:t>
            </w:r>
          </w:p>
          <w:sdt>
            <w:sdtPr>
              <w:id w:val="-1954003311"/>
              <w:placeholder>
                <w:docPart w:val="9B247EEBF00D46E9A228533750F0854E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8AF8D66780849F6B31FEBD1C9BAD1E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881A46" w:rsidP="004D3011">
            <w:r>
              <w:t>+84 798000953</w:t>
            </w:r>
          </w:p>
          <w:p w:rsidR="004D3011" w:rsidRDefault="004D3011" w:rsidP="004D3011"/>
          <w:p w:rsidR="004D3011" w:rsidRDefault="004D3011" w:rsidP="004D3011"/>
          <w:sdt>
            <w:sdtPr>
              <w:id w:val="-240260293"/>
              <w:placeholder>
                <w:docPart w:val="F024346B3A2D475A900A2E577E37EC3F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881A46" w:rsidP="004D3011">
            <w:pPr>
              <w:rPr>
                <w:rStyle w:val="Hyperlink"/>
              </w:rPr>
            </w:pPr>
            <w:r>
              <w:t>daihai971@yahoo.fr</w:t>
            </w:r>
          </w:p>
          <w:sdt>
            <w:sdtPr>
              <w:id w:val="-1444214663"/>
              <w:placeholder>
                <w:docPart w:val="D8BC0875E92E448DBFB9065CFF5A50F3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42158F" w:rsidP="004D3011">
            <w:sdt>
              <w:sdtPr>
                <w:id w:val="1444813694"/>
                <w:placeholder>
                  <w:docPart w:val="1D55E42A203A4CF7A195FE223BB28836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Hobby #1</w:t>
                </w:r>
              </w:sdtContent>
            </w:sdt>
            <w:r w:rsidR="00881A46">
              <w:t xml:space="preserve"> Kick Boxing</w:t>
            </w:r>
          </w:p>
          <w:p w:rsidR="004D3011" w:rsidRDefault="0042158F" w:rsidP="004D3011">
            <w:sdt>
              <w:sdtPr>
                <w:id w:val="127826779"/>
                <w:placeholder>
                  <w:docPart w:val="E73A74597543400287550C3957F0015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Hobby #2</w:t>
                </w:r>
              </w:sdtContent>
            </w:sdt>
            <w:r w:rsidR="00881A46">
              <w:t xml:space="preserve"> Traveling</w:t>
            </w:r>
          </w:p>
          <w:p w:rsidR="004D3011" w:rsidRDefault="0042158F" w:rsidP="004D3011">
            <w:sdt>
              <w:sdtPr>
                <w:id w:val="-1460640448"/>
                <w:placeholder>
                  <w:docPart w:val="017E6CF7CA3E479FA59C173EC3E9B4A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Hobby #3</w:t>
                </w:r>
              </w:sdtContent>
            </w:sdt>
            <w:r w:rsidR="00881A46">
              <w:t xml:space="preserve"> Trading</w:t>
            </w:r>
          </w:p>
          <w:p w:rsidR="004D3011" w:rsidRPr="004D3011" w:rsidRDefault="0042158F" w:rsidP="004D3011">
            <w:sdt>
              <w:sdtPr>
                <w:id w:val="-1376452077"/>
                <w:placeholder>
                  <w:docPart w:val="77A0B69FAE2A40C8A8B81ABBAA6B4DE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Hobby #4</w:t>
                </w:r>
              </w:sdtContent>
            </w:sdt>
            <w:r w:rsidR="00881A46">
              <w:t xml:space="preserve"> Sailing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2E486E5563B47FB9B5CA101099A3191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232E9D" w:rsidP="00B359E4">
            <w:pPr>
              <w:pStyle w:val="Heading4"/>
            </w:pPr>
            <w:r>
              <w:t>Fenelon La Rochelle</w:t>
            </w:r>
          </w:p>
          <w:p w:rsidR="00036450" w:rsidRPr="00B359E4" w:rsidRDefault="00232E9D" w:rsidP="00B359E4">
            <w:pPr>
              <w:pStyle w:val="Date"/>
            </w:pPr>
            <w:r>
              <w:t>September 2008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2010</w:t>
            </w:r>
          </w:p>
          <w:p w:rsidR="004D3011" w:rsidRDefault="00232E9D" w:rsidP="00036450">
            <w:proofErr w:type="spellStart"/>
            <w:r>
              <w:t>Hight</w:t>
            </w:r>
            <w:proofErr w:type="spellEnd"/>
            <w:r>
              <w:t xml:space="preserve"> School diploma </w:t>
            </w:r>
          </w:p>
          <w:p w:rsidR="00232E9D" w:rsidRDefault="00232E9D" w:rsidP="00036450">
            <w:r>
              <w:t>C</w:t>
            </w:r>
            <w:r w:rsidRPr="00BB012D">
              <w:t>old and air conditioning</w:t>
            </w:r>
          </w:p>
          <w:p w:rsidR="00036450" w:rsidRDefault="00036450" w:rsidP="00036450"/>
          <w:p w:rsidR="00232E9D" w:rsidRPr="00036450" w:rsidRDefault="00232E9D" w:rsidP="00232E9D">
            <w:pPr>
              <w:pStyle w:val="Heading4"/>
            </w:pPr>
            <w:r>
              <w:t>Fenelon La Rochelle</w:t>
            </w:r>
          </w:p>
          <w:p w:rsidR="00232E9D" w:rsidRPr="00B359E4" w:rsidRDefault="00232E9D" w:rsidP="00232E9D">
            <w:pPr>
              <w:pStyle w:val="Date"/>
            </w:pPr>
            <w:r>
              <w:t>September 2</w:t>
            </w:r>
            <w:r>
              <w:t>006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>
              <w:t>2008</w:t>
            </w:r>
          </w:p>
          <w:p w:rsidR="00232E9D" w:rsidRDefault="00232E9D" w:rsidP="00232E9D">
            <w:r>
              <w:t>First</w:t>
            </w:r>
            <w:r>
              <w:t xml:space="preserve"> diploma </w:t>
            </w:r>
          </w:p>
          <w:p w:rsidR="00232E9D" w:rsidRDefault="00232E9D" w:rsidP="00232E9D">
            <w:r>
              <w:t>C</w:t>
            </w:r>
            <w:r w:rsidRPr="00BB012D">
              <w:t>old and air conditioning</w:t>
            </w:r>
          </w:p>
          <w:p w:rsidR="00036450" w:rsidRDefault="00036450" w:rsidP="00036450"/>
          <w:sdt>
            <w:sdtPr>
              <w:id w:val="1001553383"/>
              <w:placeholder>
                <w:docPart w:val="653AB53068194C0E801DFB386D844552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317E08" w:rsidP="00B359E4">
            <w:pPr>
              <w:pStyle w:val="Heading4"/>
              <w:rPr>
                <w:bCs/>
              </w:rPr>
            </w:pPr>
            <w:r>
              <w:t>YES SAIGON</w:t>
            </w:r>
            <w:r w:rsidR="00663E02">
              <w:t xml:space="preserve"> </w:t>
            </w:r>
            <w:proofErr w:type="gramStart"/>
            <w:r w:rsidR="00663E02">
              <w:t>Project</w:t>
            </w:r>
            <w:r w:rsidR="00036450">
              <w:t xml:space="preserve"> </w:t>
            </w:r>
            <w:r w:rsidR="00036450" w:rsidRPr="00036450">
              <w:t xml:space="preserve"> </w:t>
            </w:r>
            <w:r w:rsidR="00663E02">
              <w:t>Front</w:t>
            </w:r>
            <w:proofErr w:type="gramEnd"/>
            <w:r w:rsidR="00663E02">
              <w:t>-End developer</w:t>
            </w:r>
          </w:p>
          <w:p w:rsidR="00663E02" w:rsidRPr="00162614" w:rsidRDefault="00663E02" w:rsidP="00663E02">
            <w:pPr>
              <w:pStyle w:val="Date"/>
            </w:pPr>
            <w:r>
              <w:t>15 April 2022 to 15 may 2022</w:t>
            </w:r>
          </w:p>
          <w:p w:rsidR="00036450" w:rsidRDefault="00663E02" w:rsidP="00036450">
            <w:r>
              <w:t xml:space="preserve">Freelance project for </w:t>
            </w:r>
            <w:proofErr w:type="spellStart"/>
            <w:r>
              <w:t>Niftit</w:t>
            </w:r>
            <w:proofErr w:type="spellEnd"/>
            <w:r>
              <w:t xml:space="preserve">, front-end </w:t>
            </w:r>
            <w:proofErr w:type="spellStart"/>
            <w:r>
              <w:t>maked</w:t>
            </w:r>
            <w:proofErr w:type="spellEnd"/>
            <w:r>
              <w:t xml:space="preserve"> with HTML5, SCSS, </w:t>
            </w:r>
            <w:proofErr w:type="spellStart"/>
            <w:r>
              <w:t>Bootsrap</w:t>
            </w:r>
            <w:proofErr w:type="spellEnd"/>
            <w:r>
              <w:t xml:space="preserve"> 5 and vue.js</w:t>
            </w:r>
            <w:r w:rsidR="00036450" w:rsidRPr="00036450">
              <w:t xml:space="preserve"> </w:t>
            </w:r>
          </w:p>
          <w:p w:rsidR="004D3011" w:rsidRDefault="004D3011" w:rsidP="00036450"/>
          <w:p w:rsidR="004D3011" w:rsidRPr="004D3011" w:rsidRDefault="00663E02" w:rsidP="00B359E4">
            <w:pPr>
              <w:pStyle w:val="Heading4"/>
              <w:rPr>
                <w:bCs/>
              </w:rPr>
            </w:pPr>
            <w:r>
              <w:t xml:space="preserve">VOA </w:t>
            </w:r>
            <w:proofErr w:type="gramStart"/>
            <w:r>
              <w:t>Project</w:t>
            </w:r>
            <w:r w:rsidR="004D3011" w:rsidRPr="004D3011">
              <w:t xml:space="preserve">  </w:t>
            </w:r>
            <w:r>
              <w:t>Front</w:t>
            </w:r>
            <w:proofErr w:type="gramEnd"/>
            <w:r>
              <w:t>-End developer</w:t>
            </w:r>
          </w:p>
          <w:p w:rsidR="00663E02" w:rsidRPr="00162614" w:rsidRDefault="00663E02" w:rsidP="00663E02">
            <w:pPr>
              <w:pStyle w:val="Date"/>
            </w:pPr>
            <w:proofErr w:type="spellStart"/>
            <w:r>
              <w:t>february</w:t>
            </w:r>
            <w:proofErr w:type="spellEnd"/>
            <w:r>
              <w:t xml:space="preserve"> 2022 to mars 2022</w:t>
            </w:r>
          </w:p>
          <w:p w:rsidR="00663E02" w:rsidRDefault="00663E02" w:rsidP="00663E02">
            <w:r>
              <w:t xml:space="preserve">Volunteers </w:t>
            </w:r>
            <w:proofErr w:type="gramStart"/>
            <w:r>
              <w:t>Of</w:t>
            </w:r>
            <w:proofErr w:type="gramEnd"/>
            <w:r>
              <w:t xml:space="preserve"> America project did for </w:t>
            </w:r>
            <w:proofErr w:type="spellStart"/>
            <w:r>
              <w:t>Nifit</w:t>
            </w:r>
            <w:proofErr w:type="spellEnd"/>
            <w:r>
              <w:t xml:space="preserve"> company, on freelance with, HTML5, CSS, Bootstrap 5, </w:t>
            </w:r>
            <w:proofErr w:type="spellStart"/>
            <w:r>
              <w:t>Javascript</w:t>
            </w:r>
            <w:proofErr w:type="spellEnd"/>
          </w:p>
          <w:p w:rsidR="004D3011" w:rsidRDefault="004D3011" w:rsidP="00036450"/>
          <w:p w:rsidR="004D3011" w:rsidRPr="004D3011" w:rsidRDefault="00663E02" w:rsidP="00B359E4">
            <w:pPr>
              <w:pStyle w:val="Heading4"/>
              <w:rPr>
                <w:bCs/>
              </w:rPr>
            </w:pPr>
            <w:r>
              <w:t xml:space="preserve">CCBQ </w:t>
            </w:r>
            <w:proofErr w:type="gramStart"/>
            <w:r>
              <w:t>Project</w:t>
            </w:r>
            <w:r w:rsidR="004D3011" w:rsidRPr="004D3011">
              <w:t xml:space="preserve">  </w:t>
            </w:r>
            <w:r>
              <w:t>Front</w:t>
            </w:r>
            <w:proofErr w:type="gramEnd"/>
            <w:r>
              <w:t>-End developer</w:t>
            </w:r>
          </w:p>
          <w:p w:rsidR="00663E02" w:rsidRPr="00162614" w:rsidRDefault="00663E02" w:rsidP="00663E02">
            <w:pPr>
              <w:pStyle w:val="Date"/>
            </w:pPr>
            <w:r>
              <w:t xml:space="preserve">15 </w:t>
            </w:r>
            <w:proofErr w:type="spellStart"/>
            <w:r>
              <w:t>december</w:t>
            </w:r>
            <w:proofErr w:type="spellEnd"/>
            <w:r>
              <w:t xml:space="preserve"> 2021 to 15 </w:t>
            </w:r>
            <w:proofErr w:type="spellStart"/>
            <w:r>
              <w:t>january</w:t>
            </w:r>
            <w:proofErr w:type="spellEnd"/>
            <w:r>
              <w:t xml:space="preserve"> 2022</w:t>
            </w:r>
          </w:p>
          <w:p w:rsidR="004D3011" w:rsidRPr="004D3011" w:rsidRDefault="00663E02" w:rsidP="004D3011">
            <w:r>
              <w:t xml:space="preserve">Catholics Charities of Brooklyn $ Queens project did for </w:t>
            </w:r>
            <w:proofErr w:type="spellStart"/>
            <w:r>
              <w:t>Niftit</w:t>
            </w:r>
            <w:proofErr w:type="spellEnd"/>
            <w:r>
              <w:t xml:space="preserve"> company, on freelance with HTML5, CSS, Bootstrap 5, </w:t>
            </w:r>
            <w:proofErr w:type="spellStart"/>
            <w:r>
              <w:t>Javascript</w:t>
            </w:r>
            <w:proofErr w:type="spellEnd"/>
            <w:r w:rsidR="00036450" w:rsidRPr="004D3011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5F7D3A2C14DD4C76A85D331A66BA834A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5AFFFF85" wp14:editId="29FA67EF">
                  <wp:extent cx="373761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:rsidR="0043117B" w:rsidRDefault="0042158F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58F" w:rsidRDefault="0042158F" w:rsidP="000C45FF">
      <w:r>
        <w:separator/>
      </w:r>
    </w:p>
  </w:endnote>
  <w:endnote w:type="continuationSeparator" w:id="0">
    <w:p w:rsidR="0042158F" w:rsidRDefault="0042158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58F" w:rsidRDefault="0042158F" w:rsidP="000C45FF">
      <w:r>
        <w:separator/>
      </w:r>
    </w:p>
  </w:footnote>
  <w:footnote w:type="continuationSeparator" w:id="0">
    <w:p w:rsidR="0042158F" w:rsidRDefault="0042158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9D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32E9D"/>
    <w:rsid w:val="002400EB"/>
    <w:rsid w:val="00256CF7"/>
    <w:rsid w:val="00281FD5"/>
    <w:rsid w:val="0030481B"/>
    <w:rsid w:val="003156FC"/>
    <w:rsid w:val="00317E08"/>
    <w:rsid w:val="003254B5"/>
    <w:rsid w:val="00336486"/>
    <w:rsid w:val="0037121F"/>
    <w:rsid w:val="003A6B7D"/>
    <w:rsid w:val="003B06CA"/>
    <w:rsid w:val="004071FC"/>
    <w:rsid w:val="0042158F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63E02"/>
    <w:rsid w:val="006771D0"/>
    <w:rsid w:val="00715FCB"/>
    <w:rsid w:val="00743101"/>
    <w:rsid w:val="007775E1"/>
    <w:rsid w:val="007867A0"/>
    <w:rsid w:val="007927F5"/>
    <w:rsid w:val="00802CA0"/>
    <w:rsid w:val="00881A46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F11D8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qFormat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root-block-node">
    <w:name w:val="root-block-node"/>
    <w:basedOn w:val="Normal"/>
    <w:rsid w:val="003364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%20Khung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024479191622342"/>
          <c:y val="0"/>
          <c:w val="0.73038656679071301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Wordpress</c:v>
                </c:pt>
                <c:pt idx="1">
                  <c:v>JavaScript</c:v>
                </c:pt>
                <c:pt idx="2">
                  <c:v>Vue.js</c:v>
                </c:pt>
                <c:pt idx="3">
                  <c:v>Bootstrap5</c:v>
                </c:pt>
                <c:pt idx="4">
                  <c:v>SCSS</c:v>
                </c:pt>
                <c:pt idx="5">
                  <c:v>CSS3</c:v>
                </c:pt>
                <c:pt idx="6">
                  <c:v>HTML5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0.15</c:v>
                </c:pt>
                <c:pt idx="1">
                  <c:v>0.1</c:v>
                </c:pt>
                <c:pt idx="2">
                  <c:v>0.3</c:v>
                </c:pt>
                <c:pt idx="3">
                  <c:v>0.9</c:v>
                </c:pt>
                <c:pt idx="4">
                  <c:v>0.6</c:v>
                </c:pt>
                <c:pt idx="5">
                  <c:v>0.9</c:v>
                </c:pt>
                <c:pt idx="6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3D7DF265E645BD90F0259EA8681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61F85-5BE6-442C-9EB5-DE8D7F0939A4}"/>
      </w:docPartPr>
      <w:docPartBody>
        <w:p w:rsidR="00000000" w:rsidRDefault="00814708">
          <w:pPr>
            <w:pStyle w:val="BB3D7DF265E645BD90F0259EA8681030"/>
          </w:pPr>
          <w:r w:rsidRPr="00D5459D">
            <w:t>Profile</w:t>
          </w:r>
        </w:p>
      </w:docPartBody>
    </w:docPart>
    <w:docPart>
      <w:docPartPr>
        <w:name w:val="9B247EEBF00D46E9A228533750F08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B53BC-889F-4903-9087-DB8CA9665B00}"/>
      </w:docPartPr>
      <w:docPartBody>
        <w:p w:rsidR="00000000" w:rsidRDefault="00814708">
          <w:pPr>
            <w:pStyle w:val="9B247EEBF00D46E9A228533750F0854E"/>
          </w:pPr>
          <w:r w:rsidRPr="00CB0055">
            <w:t>Contact</w:t>
          </w:r>
        </w:p>
      </w:docPartBody>
    </w:docPart>
    <w:docPart>
      <w:docPartPr>
        <w:name w:val="68AF8D66780849F6B31FEBD1C9BAD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16128-27B0-4104-91BE-F3F811DD3F7C}"/>
      </w:docPartPr>
      <w:docPartBody>
        <w:p w:rsidR="00000000" w:rsidRDefault="00814708">
          <w:pPr>
            <w:pStyle w:val="68AF8D66780849F6B31FEBD1C9BAD1EE"/>
          </w:pPr>
          <w:r w:rsidRPr="004D3011">
            <w:t>PHONE:</w:t>
          </w:r>
        </w:p>
      </w:docPartBody>
    </w:docPart>
    <w:docPart>
      <w:docPartPr>
        <w:name w:val="F024346B3A2D475A900A2E577E37E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6CEFF-5D91-4C35-A5A4-349A5BBAB83C}"/>
      </w:docPartPr>
      <w:docPartBody>
        <w:p w:rsidR="00000000" w:rsidRDefault="00814708">
          <w:pPr>
            <w:pStyle w:val="F024346B3A2D475A900A2E577E37EC3F"/>
          </w:pPr>
          <w:r w:rsidRPr="004D3011">
            <w:t>EMAIL:</w:t>
          </w:r>
        </w:p>
      </w:docPartBody>
    </w:docPart>
    <w:docPart>
      <w:docPartPr>
        <w:name w:val="D8BC0875E92E448DBFB9065CFF5A5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22756-7A95-4247-817D-2CC54557F1E1}"/>
      </w:docPartPr>
      <w:docPartBody>
        <w:p w:rsidR="00000000" w:rsidRDefault="00814708">
          <w:pPr>
            <w:pStyle w:val="D8BC0875E92E448DBFB9065CFF5A50F3"/>
          </w:pPr>
          <w:r w:rsidRPr="00CB0055">
            <w:t>Hobbies</w:t>
          </w:r>
        </w:p>
      </w:docPartBody>
    </w:docPart>
    <w:docPart>
      <w:docPartPr>
        <w:name w:val="1D55E42A203A4CF7A195FE223BB28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07900-BB7D-45CC-8117-7F7ADA658EFE}"/>
      </w:docPartPr>
      <w:docPartBody>
        <w:p w:rsidR="00000000" w:rsidRDefault="00814708">
          <w:pPr>
            <w:pStyle w:val="1D55E42A203A4CF7A195FE223BB28836"/>
          </w:pPr>
          <w:r w:rsidRPr="004D3011">
            <w:t>Hobby #1</w:t>
          </w:r>
        </w:p>
      </w:docPartBody>
    </w:docPart>
    <w:docPart>
      <w:docPartPr>
        <w:name w:val="E73A74597543400287550C3957F00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3CAD8-D8B0-47D4-8E6D-D01E5266A85D}"/>
      </w:docPartPr>
      <w:docPartBody>
        <w:p w:rsidR="00000000" w:rsidRDefault="00814708">
          <w:pPr>
            <w:pStyle w:val="E73A74597543400287550C3957F00155"/>
          </w:pPr>
          <w:r w:rsidRPr="004D3011">
            <w:t>Hobby #2</w:t>
          </w:r>
        </w:p>
      </w:docPartBody>
    </w:docPart>
    <w:docPart>
      <w:docPartPr>
        <w:name w:val="017E6CF7CA3E479FA59C173EC3E9B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F9AA6-14C0-476B-AECF-5D17D119CD8A}"/>
      </w:docPartPr>
      <w:docPartBody>
        <w:p w:rsidR="00000000" w:rsidRDefault="00814708">
          <w:pPr>
            <w:pStyle w:val="017E6CF7CA3E479FA59C173EC3E9B4A1"/>
          </w:pPr>
          <w:r w:rsidRPr="004D3011">
            <w:t>Hobby #3</w:t>
          </w:r>
        </w:p>
      </w:docPartBody>
    </w:docPart>
    <w:docPart>
      <w:docPartPr>
        <w:name w:val="77A0B69FAE2A40C8A8B81ABBAA6B4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91551-3EFF-4078-8F00-3569B4F2E1FA}"/>
      </w:docPartPr>
      <w:docPartBody>
        <w:p w:rsidR="00000000" w:rsidRDefault="00814708">
          <w:pPr>
            <w:pStyle w:val="77A0B69FAE2A40C8A8B81ABBAA6B4DE1"/>
          </w:pPr>
          <w:r w:rsidRPr="004D3011">
            <w:t>Hobby #4</w:t>
          </w:r>
        </w:p>
      </w:docPartBody>
    </w:docPart>
    <w:docPart>
      <w:docPartPr>
        <w:name w:val="42E486E5563B47FB9B5CA101099A3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6C20C-0BC9-49D7-9D0B-BD501F275952}"/>
      </w:docPartPr>
      <w:docPartBody>
        <w:p w:rsidR="00000000" w:rsidRDefault="00814708">
          <w:pPr>
            <w:pStyle w:val="42E486E5563B47FB9B5CA101099A3191"/>
          </w:pPr>
          <w:r w:rsidRPr="00036450">
            <w:t>EDUCATION</w:t>
          </w:r>
        </w:p>
      </w:docPartBody>
    </w:docPart>
    <w:docPart>
      <w:docPartPr>
        <w:name w:val="653AB53068194C0E801DFB386D844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EF48C-2A00-4A11-BB0A-8389F38BB67E}"/>
      </w:docPartPr>
      <w:docPartBody>
        <w:p w:rsidR="00000000" w:rsidRDefault="00814708">
          <w:pPr>
            <w:pStyle w:val="653AB53068194C0E801DFB386D844552"/>
          </w:pPr>
          <w:r w:rsidRPr="00036450">
            <w:t>WORK EXPERIENCE</w:t>
          </w:r>
        </w:p>
      </w:docPartBody>
    </w:docPart>
    <w:docPart>
      <w:docPartPr>
        <w:name w:val="5F7D3A2C14DD4C76A85D331A66BA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87E5B-5DF4-4693-9E9B-075702B98729}"/>
      </w:docPartPr>
      <w:docPartBody>
        <w:p w:rsidR="00000000" w:rsidRDefault="00814708">
          <w:pPr>
            <w:pStyle w:val="5F7D3A2C14DD4C76A85D331A66BA834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08"/>
    <w:rsid w:val="0081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1F3FFA161D428BA2CEDBFFC0870005">
    <w:name w:val="EF1F3FFA161D428BA2CEDBFFC0870005"/>
  </w:style>
  <w:style w:type="paragraph" w:customStyle="1" w:styleId="424B78FD4E1D41AA8398A2B92B55567B">
    <w:name w:val="424B78FD4E1D41AA8398A2B92B55567B"/>
  </w:style>
  <w:style w:type="paragraph" w:customStyle="1" w:styleId="BB3D7DF265E645BD90F0259EA8681030">
    <w:name w:val="BB3D7DF265E645BD90F0259EA8681030"/>
  </w:style>
  <w:style w:type="paragraph" w:customStyle="1" w:styleId="32FDAEC6951349F3A08357578BAFA876">
    <w:name w:val="32FDAEC6951349F3A08357578BAFA876"/>
  </w:style>
  <w:style w:type="paragraph" w:customStyle="1" w:styleId="9B247EEBF00D46E9A228533750F0854E">
    <w:name w:val="9B247EEBF00D46E9A228533750F0854E"/>
  </w:style>
  <w:style w:type="paragraph" w:customStyle="1" w:styleId="68AF8D66780849F6B31FEBD1C9BAD1EE">
    <w:name w:val="68AF8D66780849F6B31FEBD1C9BAD1EE"/>
  </w:style>
  <w:style w:type="paragraph" w:customStyle="1" w:styleId="1DDA6F15628244A4ABE44FD99398A261">
    <w:name w:val="1DDA6F15628244A4ABE44FD99398A261"/>
  </w:style>
  <w:style w:type="paragraph" w:customStyle="1" w:styleId="D9096437D6CB497CA5891C335C9532B5">
    <w:name w:val="D9096437D6CB497CA5891C335C9532B5"/>
  </w:style>
  <w:style w:type="paragraph" w:customStyle="1" w:styleId="A7D445BC2A19499E82515811241BD1F7">
    <w:name w:val="A7D445BC2A19499E82515811241BD1F7"/>
  </w:style>
  <w:style w:type="paragraph" w:customStyle="1" w:styleId="F024346B3A2D475A900A2E577E37EC3F">
    <w:name w:val="F024346B3A2D475A900A2E577E37EC3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1B15DA7DDBC459C96524206694E26BE">
    <w:name w:val="B1B15DA7DDBC459C96524206694E26BE"/>
  </w:style>
  <w:style w:type="paragraph" w:customStyle="1" w:styleId="D8BC0875E92E448DBFB9065CFF5A50F3">
    <w:name w:val="D8BC0875E92E448DBFB9065CFF5A50F3"/>
  </w:style>
  <w:style w:type="paragraph" w:customStyle="1" w:styleId="1D55E42A203A4CF7A195FE223BB28836">
    <w:name w:val="1D55E42A203A4CF7A195FE223BB28836"/>
  </w:style>
  <w:style w:type="paragraph" w:customStyle="1" w:styleId="E73A74597543400287550C3957F00155">
    <w:name w:val="E73A74597543400287550C3957F00155"/>
  </w:style>
  <w:style w:type="paragraph" w:customStyle="1" w:styleId="017E6CF7CA3E479FA59C173EC3E9B4A1">
    <w:name w:val="017E6CF7CA3E479FA59C173EC3E9B4A1"/>
  </w:style>
  <w:style w:type="paragraph" w:customStyle="1" w:styleId="77A0B69FAE2A40C8A8B81ABBAA6B4DE1">
    <w:name w:val="77A0B69FAE2A40C8A8B81ABBAA6B4DE1"/>
  </w:style>
  <w:style w:type="paragraph" w:customStyle="1" w:styleId="42E486E5563B47FB9B5CA101099A3191">
    <w:name w:val="42E486E5563B47FB9B5CA101099A3191"/>
  </w:style>
  <w:style w:type="paragraph" w:customStyle="1" w:styleId="BAC8BADBD07048C98D71BC7976C13255">
    <w:name w:val="BAC8BADBD07048C98D71BC7976C13255"/>
  </w:style>
  <w:style w:type="paragraph" w:customStyle="1" w:styleId="1502DCBB6F494391ACFB6E517095D59E">
    <w:name w:val="1502DCBB6F494391ACFB6E517095D59E"/>
  </w:style>
  <w:style w:type="paragraph" w:customStyle="1" w:styleId="0AD64214C5D84B2EB1CDC3688BB3AFD9">
    <w:name w:val="0AD64214C5D84B2EB1CDC3688BB3AFD9"/>
  </w:style>
  <w:style w:type="paragraph" w:customStyle="1" w:styleId="E2FE0C95C39149B1AC2C5C91D7B5DE1C">
    <w:name w:val="E2FE0C95C39149B1AC2C5C91D7B5DE1C"/>
  </w:style>
  <w:style w:type="paragraph" w:customStyle="1" w:styleId="528B9617211343BE92D1466A552D38AD">
    <w:name w:val="528B9617211343BE92D1466A552D38AD"/>
  </w:style>
  <w:style w:type="paragraph" w:customStyle="1" w:styleId="13C01701BC2E4575A903A7C2E7916EB7">
    <w:name w:val="13C01701BC2E4575A903A7C2E7916EB7"/>
  </w:style>
  <w:style w:type="paragraph" w:customStyle="1" w:styleId="C083582210F9450EA5047737F62DE5C3">
    <w:name w:val="C083582210F9450EA5047737F62DE5C3"/>
  </w:style>
  <w:style w:type="paragraph" w:customStyle="1" w:styleId="653AB53068194C0E801DFB386D844552">
    <w:name w:val="653AB53068194C0E801DFB386D844552"/>
  </w:style>
  <w:style w:type="paragraph" w:customStyle="1" w:styleId="FDD1FF2EE6CD43E2B3DDB209BE98F6E9">
    <w:name w:val="FDD1FF2EE6CD43E2B3DDB209BE98F6E9"/>
  </w:style>
  <w:style w:type="paragraph" w:customStyle="1" w:styleId="5B9BDCBD292E40A7B5660CC6D557B38E">
    <w:name w:val="5B9BDCBD292E40A7B5660CC6D557B38E"/>
  </w:style>
  <w:style w:type="paragraph" w:customStyle="1" w:styleId="D73560EAF30B4C6DA89A92CD914B8E0A">
    <w:name w:val="D73560EAF30B4C6DA89A92CD914B8E0A"/>
  </w:style>
  <w:style w:type="paragraph" w:customStyle="1" w:styleId="0222AFCC77C34D03A5F3602316C00F3F">
    <w:name w:val="0222AFCC77C34D03A5F3602316C00F3F"/>
  </w:style>
  <w:style w:type="paragraph" w:customStyle="1" w:styleId="E51431369C204989883C255B9E1D0E81">
    <w:name w:val="E51431369C204989883C255B9E1D0E81"/>
  </w:style>
  <w:style w:type="paragraph" w:customStyle="1" w:styleId="1EB6962EAA5648FD991EF91E279922A5">
    <w:name w:val="1EB6962EAA5648FD991EF91E279922A5"/>
  </w:style>
  <w:style w:type="paragraph" w:customStyle="1" w:styleId="47F0910028B747C5A01007A8082CE3B3">
    <w:name w:val="47F0910028B747C5A01007A8082CE3B3"/>
  </w:style>
  <w:style w:type="paragraph" w:customStyle="1" w:styleId="21DE961C7187436DB8FFC55BFB954AAC">
    <w:name w:val="21DE961C7187436DB8FFC55BFB954AAC"/>
  </w:style>
  <w:style w:type="paragraph" w:customStyle="1" w:styleId="57B7A976C7DF49D7B0D8C35E7A9B320A">
    <w:name w:val="57B7A976C7DF49D7B0D8C35E7A9B320A"/>
  </w:style>
  <w:style w:type="paragraph" w:customStyle="1" w:styleId="5231C83EB04E485B8F10B98B36463FDF">
    <w:name w:val="5231C83EB04E485B8F10B98B36463FDF"/>
  </w:style>
  <w:style w:type="paragraph" w:customStyle="1" w:styleId="7E26CAF1480844FDBD8492AE772CDA89">
    <w:name w:val="7E26CAF1480844FDBD8492AE772CDA89"/>
  </w:style>
  <w:style w:type="paragraph" w:customStyle="1" w:styleId="999B5E29580D461C85C5057AB9C89750">
    <w:name w:val="999B5E29580D461C85C5057AB9C89750"/>
  </w:style>
  <w:style w:type="paragraph" w:customStyle="1" w:styleId="17A76F9F7F9245B7ACD5120F6B1FE20B">
    <w:name w:val="17A76F9F7F9245B7ACD5120F6B1FE20B"/>
  </w:style>
  <w:style w:type="paragraph" w:customStyle="1" w:styleId="9BD0DA40D08A408AA545BD2F1A055EEC">
    <w:name w:val="9BD0DA40D08A408AA545BD2F1A055EEC"/>
  </w:style>
  <w:style w:type="paragraph" w:customStyle="1" w:styleId="CA2334F7EA4A4518AAB19513D4DB857E">
    <w:name w:val="CA2334F7EA4A4518AAB19513D4DB857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F7D3A2C14DD4C76A85D331A66BA834A">
    <w:name w:val="5F7D3A2C14DD4C76A85D331A66BA8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2022-05-10T07:14:00Z</dcterms:created>
  <dcterms:modified xsi:type="dcterms:W3CDTF">2022-05-10T08:20:00Z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